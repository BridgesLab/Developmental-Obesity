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2F165" w14:textId="76263225" w:rsidR="005E751B" w:rsidRPr="00C679BD" w:rsidRDefault="005E751B" w:rsidP="00761E81">
      <w:pPr>
        <w:rPr>
          <w:rFonts w:ascii="Times New Roman" w:hAnsi="Times New Roman" w:cs="Times New Roman"/>
        </w:rPr>
      </w:pPr>
      <w:r w:rsidRPr="00C679BD">
        <w:rPr>
          <w:rFonts w:ascii="Times New Roman" w:hAnsi="Times New Roman" w:cs="Times New Roman"/>
        </w:rPr>
        <w:t xml:space="preserve">We thank the reviewers </w:t>
      </w:r>
      <w:r w:rsidR="00761E81" w:rsidRPr="00C679BD">
        <w:rPr>
          <w:rFonts w:ascii="Times New Roman" w:hAnsi="Times New Roman" w:cs="Times New Roman"/>
        </w:rPr>
        <w:t>and the editor</w:t>
      </w:r>
      <w:r w:rsidR="00C679BD" w:rsidRPr="00C679BD">
        <w:rPr>
          <w:rFonts w:ascii="Times New Roman" w:hAnsi="Times New Roman" w:cs="Times New Roman"/>
        </w:rPr>
        <w:t xml:space="preserve"> again</w:t>
      </w:r>
      <w:r w:rsidR="00761E81" w:rsidRPr="00C679BD">
        <w:rPr>
          <w:rFonts w:ascii="Times New Roman" w:hAnsi="Times New Roman" w:cs="Times New Roman"/>
        </w:rPr>
        <w:t xml:space="preserve"> </w:t>
      </w:r>
      <w:r w:rsidRPr="00C679BD">
        <w:rPr>
          <w:rFonts w:ascii="Times New Roman" w:hAnsi="Times New Roman" w:cs="Times New Roman"/>
        </w:rPr>
        <w:t xml:space="preserve">for their time and expertise considering this study. </w:t>
      </w:r>
      <w:r w:rsidR="00761E81" w:rsidRPr="00C679BD">
        <w:rPr>
          <w:rFonts w:ascii="Times New Roman" w:hAnsi="Times New Roman" w:cs="Times New Roman"/>
        </w:rPr>
        <w:t xml:space="preserve">For your convenience, the </w:t>
      </w:r>
      <w:r w:rsidR="00C679BD">
        <w:rPr>
          <w:rFonts w:ascii="Times New Roman" w:hAnsi="Times New Roman" w:cs="Times New Roman"/>
        </w:rPr>
        <w:t>responses</w:t>
      </w:r>
      <w:r w:rsidR="00761E81" w:rsidRPr="00C679BD">
        <w:rPr>
          <w:rFonts w:ascii="Times New Roman" w:hAnsi="Times New Roman" w:cs="Times New Roman"/>
        </w:rPr>
        <w:t xml:space="preserve"> are in bold, and specific changes in the manuscript are noted in red.</w:t>
      </w:r>
      <w:r w:rsidR="00EB5726" w:rsidRPr="00C679BD">
        <w:rPr>
          <w:rFonts w:ascii="Times New Roman" w:hAnsi="Times New Roman" w:cs="Times New Roman"/>
        </w:rPr>
        <w:t xml:space="preserve">  Reference numbers in this response correspond to the bibliography in this document.</w:t>
      </w:r>
    </w:p>
    <w:p w14:paraId="41C5C199" w14:textId="2FACBF41" w:rsidR="005E751B" w:rsidRPr="00C679BD" w:rsidRDefault="00F339A9" w:rsidP="00F339A9">
      <w:pPr>
        <w:rPr>
          <w:rFonts w:ascii="Times New Roman" w:hAnsi="Times New Roman" w:cs="Times New Roman"/>
          <w:color w:val="242424"/>
          <w:u w:val="single"/>
          <w:shd w:val="clear" w:color="auto" w:fill="FFFFFF"/>
        </w:rPr>
      </w:pPr>
      <w:r w:rsidRPr="00C679BD">
        <w:rPr>
          <w:rStyle w:val="Strong"/>
          <w:rFonts w:ascii="Times New Roman" w:hAnsi="Times New Roman" w:cs="Times New Roman"/>
          <w:b w:val="0"/>
          <w:bCs w:val="0"/>
          <w:color w:val="242424"/>
          <w:u w:val="single"/>
          <w:shd w:val="clear" w:color="auto" w:fill="FFFFFF"/>
        </w:rPr>
        <w:t xml:space="preserve">Reviewer </w:t>
      </w:r>
      <w:r w:rsidR="00C679BD" w:rsidRPr="00C679BD">
        <w:rPr>
          <w:rStyle w:val="Strong"/>
          <w:rFonts w:ascii="Times New Roman" w:hAnsi="Times New Roman" w:cs="Times New Roman"/>
          <w:b w:val="0"/>
          <w:bCs w:val="0"/>
          <w:color w:val="242424"/>
          <w:u w:val="single"/>
          <w:shd w:val="clear" w:color="auto" w:fill="FFFFFF"/>
        </w:rPr>
        <w:t>2</w:t>
      </w:r>
      <w:r w:rsidRPr="00C679BD">
        <w:rPr>
          <w:rFonts w:ascii="Times New Roman" w:hAnsi="Times New Roman" w:cs="Times New Roman"/>
          <w:color w:val="242424"/>
          <w:u w:val="single"/>
          <w:shd w:val="clear" w:color="auto" w:fill="FFFFFF"/>
        </w:rPr>
        <w:t xml:space="preserve">: </w:t>
      </w:r>
    </w:p>
    <w:p w14:paraId="755A38E5" w14:textId="77777777" w:rsidR="00C679BD" w:rsidRDefault="00C679BD" w:rsidP="006E1F63">
      <w:pPr>
        <w:rPr>
          <w:rFonts w:ascii="Times New Roman" w:hAnsi="Times New Roman" w:cs="Times New Roman"/>
        </w:rPr>
      </w:pPr>
      <w:r w:rsidRPr="00C679BD">
        <w:rPr>
          <w:rFonts w:ascii="Times New Roman" w:hAnsi="Times New Roman" w:cs="Times New Roman"/>
        </w:rPr>
        <w:t>There remains some issues with the use of dexamethasone.</w:t>
      </w:r>
      <w:r w:rsidRPr="00C679BD">
        <w:rPr>
          <w:rFonts w:ascii="Times New Roman" w:hAnsi="Times New Roman" w:cs="Times New Roman"/>
        </w:rPr>
        <w:br/>
        <w:t>The attempt to provide rational for use of dexamethasone has not convinced me of the utility of this approach.</w:t>
      </w:r>
    </w:p>
    <w:p w14:paraId="4F786B78" w14:textId="77777777" w:rsidR="005150B2" w:rsidRDefault="00C679BD" w:rsidP="006E1F63">
      <w:pPr>
        <w:rPr>
          <w:rFonts w:ascii="Times New Roman" w:hAnsi="Times New Roman" w:cs="Times New Roman"/>
        </w:rPr>
      </w:pPr>
      <w:r w:rsidRPr="00C679BD">
        <w:rPr>
          <w:rFonts w:ascii="Times New Roman" w:hAnsi="Times New Roman" w:cs="Times New Roman"/>
        </w:rPr>
        <w:br/>
        <w:t xml:space="preserve">All provided refs for </w:t>
      </w:r>
      <w:proofErr w:type="spellStart"/>
      <w:r w:rsidRPr="00C679BD">
        <w:rPr>
          <w:rFonts w:ascii="Times New Roman" w:hAnsi="Times New Roman" w:cs="Times New Roman"/>
        </w:rPr>
        <w:t>dex</w:t>
      </w:r>
      <w:proofErr w:type="spellEnd"/>
      <w:r w:rsidRPr="00C679BD">
        <w:rPr>
          <w:rFonts w:ascii="Times New Roman" w:hAnsi="Times New Roman" w:cs="Times New Roman"/>
        </w:rPr>
        <w:t xml:space="preserve"> in pregnancy (8-11 in the response section) deal with the consequences of </w:t>
      </w:r>
      <w:proofErr w:type="spellStart"/>
      <w:r w:rsidRPr="00C679BD">
        <w:rPr>
          <w:rFonts w:ascii="Times New Roman" w:hAnsi="Times New Roman" w:cs="Times New Roman"/>
        </w:rPr>
        <w:t>dex</w:t>
      </w:r>
      <w:proofErr w:type="spellEnd"/>
      <w:r w:rsidRPr="00C679BD">
        <w:rPr>
          <w:rFonts w:ascii="Times New Roman" w:hAnsi="Times New Roman" w:cs="Times New Roman"/>
        </w:rPr>
        <w:t xml:space="preserve"> admin on pregnancy/placenta/offspring, and are much more in line with my original comment that </w:t>
      </w:r>
      <w:proofErr w:type="spellStart"/>
      <w:r w:rsidRPr="00C679BD">
        <w:rPr>
          <w:rFonts w:ascii="Times New Roman" w:hAnsi="Times New Roman" w:cs="Times New Roman"/>
        </w:rPr>
        <w:t>dex</w:t>
      </w:r>
      <w:proofErr w:type="spellEnd"/>
      <w:r w:rsidRPr="00C679BD">
        <w:rPr>
          <w:rFonts w:ascii="Times New Roman" w:hAnsi="Times New Roman" w:cs="Times New Roman"/>
        </w:rPr>
        <w:t xml:space="preserve"> administration is avoided during pregnancy because of its adverse effects. They do not equate </w:t>
      </w:r>
      <w:proofErr w:type="spellStart"/>
      <w:r w:rsidRPr="00C679BD">
        <w:rPr>
          <w:rFonts w:ascii="Times New Roman" w:hAnsi="Times New Roman" w:cs="Times New Roman"/>
        </w:rPr>
        <w:t>dex</w:t>
      </w:r>
      <w:proofErr w:type="spellEnd"/>
      <w:r w:rsidRPr="00C679BD">
        <w:rPr>
          <w:rFonts w:ascii="Times New Roman" w:hAnsi="Times New Roman" w:cs="Times New Roman"/>
        </w:rPr>
        <w:t>=stress.</w:t>
      </w:r>
      <w:r w:rsidRPr="00C679BD">
        <w:rPr>
          <w:rFonts w:ascii="Times New Roman" w:hAnsi="Times New Roman" w:cs="Times New Roman"/>
        </w:rPr>
        <w:br/>
        <w:t xml:space="preserve">The claim in the rebuttal that "dexamethasone … not subject to HPA downregulation" is incorrect. Dexamethasone is used clinically for precisely its ability to potently </w:t>
      </w:r>
      <w:proofErr w:type="spellStart"/>
      <w:r w:rsidRPr="00C679BD">
        <w:rPr>
          <w:rFonts w:ascii="Times New Roman" w:hAnsi="Times New Roman" w:cs="Times New Roman"/>
        </w:rPr>
        <w:t>supress</w:t>
      </w:r>
      <w:proofErr w:type="spellEnd"/>
      <w:r w:rsidRPr="00C679BD">
        <w:rPr>
          <w:rFonts w:ascii="Times New Roman" w:hAnsi="Times New Roman" w:cs="Times New Roman"/>
        </w:rPr>
        <w:t xml:space="preserve"> cortisol levels in humans ("dexamethasone suppression test"), and it functions similarly in mice See </w:t>
      </w:r>
      <w:hyperlink r:id="rId5" w:tgtFrame="_blank" w:history="1">
        <w:r w:rsidRPr="00C679BD">
          <w:rPr>
            <w:rStyle w:val="Hyperlink"/>
            <w:rFonts w:ascii="Times New Roman" w:hAnsi="Times New Roman" w:cs="Times New Roman"/>
          </w:rPr>
          <w:t>https://www.sciencedirect.com/science/article/pii/0022395694900310</w:t>
        </w:r>
      </w:hyperlink>
      <w:r w:rsidRPr="00C679BD">
        <w:rPr>
          <w:rFonts w:ascii="Times New Roman" w:hAnsi="Times New Roman" w:cs="Times New Roman"/>
        </w:rPr>
        <w:t xml:space="preserve"> fig 1, significant </w:t>
      </w:r>
      <w:proofErr w:type="spellStart"/>
      <w:r w:rsidRPr="00C679BD">
        <w:rPr>
          <w:rFonts w:ascii="Times New Roman" w:hAnsi="Times New Roman" w:cs="Times New Roman"/>
        </w:rPr>
        <w:t>cort</w:t>
      </w:r>
      <w:proofErr w:type="spellEnd"/>
      <w:r w:rsidRPr="00C679BD">
        <w:rPr>
          <w:rFonts w:ascii="Times New Roman" w:hAnsi="Times New Roman" w:cs="Times New Roman"/>
        </w:rPr>
        <w:t xml:space="preserve"> suppression is achieved 6hrs after dosing at 1mg/kg and maximal effect was achieved at 2mg/kg in mice. Dex is a potent, long acting (&gt;36hrs) drug, so exposure to </w:t>
      </w:r>
      <w:proofErr w:type="spellStart"/>
      <w:r w:rsidRPr="00C679BD">
        <w:rPr>
          <w:rFonts w:ascii="Times New Roman" w:hAnsi="Times New Roman" w:cs="Times New Roman"/>
        </w:rPr>
        <w:t>dex</w:t>
      </w:r>
      <w:proofErr w:type="spellEnd"/>
      <w:r w:rsidRPr="00C679BD">
        <w:rPr>
          <w:rFonts w:ascii="Times New Roman" w:hAnsi="Times New Roman" w:cs="Times New Roman"/>
        </w:rPr>
        <w:t xml:space="preserve"> is exacerbated compared to this example article when dosed in an ongoing manner. Given that in the current study </w:t>
      </w:r>
      <w:proofErr w:type="spellStart"/>
      <w:r w:rsidRPr="00C679BD">
        <w:rPr>
          <w:rFonts w:ascii="Times New Roman" w:hAnsi="Times New Roman" w:cs="Times New Roman"/>
        </w:rPr>
        <w:t>dex</w:t>
      </w:r>
      <w:proofErr w:type="spellEnd"/>
      <w:r w:rsidRPr="00C679BD">
        <w:rPr>
          <w:rFonts w:ascii="Times New Roman" w:hAnsi="Times New Roman" w:cs="Times New Roman"/>
        </w:rPr>
        <w:t xml:space="preserve"> was dosed in drinking water, exact dosing at 1mg/kg/day may not have been achieved, therefore without circulating </w:t>
      </w:r>
      <w:proofErr w:type="spellStart"/>
      <w:r w:rsidRPr="00C679BD">
        <w:rPr>
          <w:rFonts w:ascii="Times New Roman" w:hAnsi="Times New Roman" w:cs="Times New Roman"/>
        </w:rPr>
        <w:t>cort</w:t>
      </w:r>
      <w:proofErr w:type="spellEnd"/>
      <w:r w:rsidRPr="00C679BD">
        <w:rPr>
          <w:rFonts w:ascii="Times New Roman" w:hAnsi="Times New Roman" w:cs="Times New Roman"/>
        </w:rPr>
        <w:t xml:space="preserve"> and ACTH levels it cannot be concluded that the HPA axis was not chronically downregulated by this dosing regimen.</w:t>
      </w:r>
    </w:p>
    <w:p w14:paraId="09A276A6" w14:textId="7B066EA2" w:rsidR="00C679BD" w:rsidRDefault="005150B2" w:rsidP="006E1F63">
      <w:pPr>
        <w:rPr>
          <w:rFonts w:ascii="Times New Roman" w:hAnsi="Times New Roman" w:cs="Times New Roman"/>
        </w:rPr>
      </w:pPr>
      <w:r w:rsidRPr="005150B2">
        <w:rPr>
          <w:rFonts w:ascii="Times New Roman" w:hAnsi="Times New Roman" w:cs="Times New Roman"/>
          <w:b/>
          <w:bCs/>
        </w:rPr>
        <w:t xml:space="preserve">We agree, and do </w:t>
      </w:r>
      <w:r w:rsidR="009E0849">
        <w:rPr>
          <w:rFonts w:ascii="Times New Roman" w:hAnsi="Times New Roman" w:cs="Times New Roman"/>
          <w:b/>
          <w:bCs/>
        </w:rPr>
        <w:t xml:space="preserve">not </w:t>
      </w:r>
      <w:r w:rsidRPr="005150B2">
        <w:rPr>
          <w:rFonts w:ascii="Times New Roman" w:hAnsi="Times New Roman" w:cs="Times New Roman"/>
          <w:b/>
          <w:bCs/>
        </w:rPr>
        <w:t>mention HPA downregulation in the revised manuscript</w:t>
      </w:r>
      <w:r w:rsidR="00332BA8">
        <w:rPr>
          <w:rFonts w:ascii="Times New Roman" w:hAnsi="Times New Roman" w:cs="Times New Roman"/>
          <w:b/>
          <w:bCs/>
        </w:rPr>
        <w:t>.</w:t>
      </w:r>
      <w:r w:rsidR="00C679BD" w:rsidRPr="00C679BD">
        <w:rPr>
          <w:rFonts w:ascii="Times New Roman" w:hAnsi="Times New Roman" w:cs="Times New Roman"/>
        </w:rPr>
        <w:br/>
      </w:r>
      <w:r w:rsidR="00C679BD" w:rsidRPr="00C679BD">
        <w:rPr>
          <w:rFonts w:ascii="Times New Roman" w:hAnsi="Times New Roman" w:cs="Times New Roman"/>
        </w:rPr>
        <w:br/>
        <w:t xml:space="preserve">Dex administration is not equivalent to endogenous release of </w:t>
      </w:r>
      <w:proofErr w:type="spellStart"/>
      <w:r w:rsidR="00C679BD" w:rsidRPr="00C679BD">
        <w:rPr>
          <w:rFonts w:ascii="Times New Roman" w:hAnsi="Times New Roman" w:cs="Times New Roman"/>
        </w:rPr>
        <w:t>cort</w:t>
      </w:r>
      <w:proofErr w:type="spellEnd"/>
      <w:r w:rsidR="00C679BD" w:rsidRPr="00C679BD">
        <w:rPr>
          <w:rFonts w:ascii="Times New Roman" w:hAnsi="Times New Roman" w:cs="Times New Roman"/>
        </w:rPr>
        <w:t xml:space="preserve">, which is pulsatile, cyclic and responsive to environmental factors. Use of </w:t>
      </w:r>
      <w:proofErr w:type="spellStart"/>
      <w:r w:rsidR="00C679BD" w:rsidRPr="00C679BD">
        <w:rPr>
          <w:rFonts w:ascii="Times New Roman" w:hAnsi="Times New Roman" w:cs="Times New Roman"/>
        </w:rPr>
        <w:t>dex</w:t>
      </w:r>
      <w:proofErr w:type="spellEnd"/>
      <w:r w:rsidR="00C679BD" w:rsidRPr="00C679BD">
        <w:rPr>
          <w:rFonts w:ascii="Times New Roman" w:hAnsi="Times New Roman" w:cs="Times New Roman"/>
        </w:rPr>
        <w:t xml:space="preserve"> may tell you things about the HPA axis, but it does not tell you things about 'stress'. This section needs to be written in terms of 'loss of glucocorticoid </w:t>
      </w:r>
      <w:proofErr w:type="spellStart"/>
      <w:r w:rsidR="00C679BD" w:rsidRPr="00C679BD">
        <w:rPr>
          <w:rFonts w:ascii="Times New Roman" w:hAnsi="Times New Roman" w:cs="Times New Roman"/>
        </w:rPr>
        <w:t>signalling</w:t>
      </w:r>
      <w:proofErr w:type="spellEnd"/>
      <w:r w:rsidR="00C679BD" w:rsidRPr="00C679BD">
        <w:rPr>
          <w:rFonts w:ascii="Times New Roman" w:hAnsi="Times New Roman" w:cs="Times New Roman"/>
        </w:rPr>
        <w:t xml:space="preserve">', and not rely on a false equivalency of </w:t>
      </w:r>
      <w:proofErr w:type="spellStart"/>
      <w:r w:rsidR="00C679BD" w:rsidRPr="00C679BD">
        <w:rPr>
          <w:rFonts w:ascii="Times New Roman" w:hAnsi="Times New Roman" w:cs="Times New Roman"/>
        </w:rPr>
        <w:t>dex</w:t>
      </w:r>
      <w:proofErr w:type="spellEnd"/>
      <w:r w:rsidR="00C679BD" w:rsidRPr="00C679BD">
        <w:rPr>
          <w:rFonts w:ascii="Times New Roman" w:hAnsi="Times New Roman" w:cs="Times New Roman"/>
        </w:rPr>
        <w:t xml:space="preserve">=stress. Alternatively, the </w:t>
      </w:r>
      <w:proofErr w:type="spellStart"/>
      <w:r w:rsidR="00C679BD" w:rsidRPr="00C679BD">
        <w:rPr>
          <w:rFonts w:ascii="Times New Roman" w:hAnsi="Times New Roman" w:cs="Times New Roman"/>
        </w:rPr>
        <w:t>dex</w:t>
      </w:r>
      <w:proofErr w:type="spellEnd"/>
      <w:r w:rsidR="00C679BD" w:rsidRPr="00C679BD">
        <w:rPr>
          <w:rFonts w:ascii="Times New Roman" w:hAnsi="Times New Roman" w:cs="Times New Roman"/>
        </w:rPr>
        <w:t xml:space="preserve"> experiments could be removed. </w:t>
      </w:r>
      <w:r w:rsidR="007C267A" w:rsidRPr="00C679BD">
        <w:rPr>
          <w:rFonts w:ascii="Times New Roman" w:hAnsi="Times New Roman" w:cs="Times New Roman"/>
        </w:rPr>
        <w:t xml:space="preserve">The take home is </w:t>
      </w:r>
      <w:proofErr w:type="spellStart"/>
      <w:r w:rsidR="007C267A" w:rsidRPr="00C679BD">
        <w:rPr>
          <w:rFonts w:ascii="Times New Roman" w:hAnsi="Times New Roman" w:cs="Times New Roman"/>
        </w:rPr>
        <w:t>dex</w:t>
      </w:r>
      <w:proofErr w:type="spellEnd"/>
      <w:r w:rsidR="007C267A" w:rsidRPr="00C679BD">
        <w:rPr>
          <w:rFonts w:ascii="Times New Roman" w:hAnsi="Times New Roman" w:cs="Times New Roman"/>
        </w:rPr>
        <w:t xml:space="preserve"> causes insulin resistance in pregnant mice, which is not associated with GDF15. I do not believe this data has broader implications for GDF15 without much more detailed investigation and it does not add substantially to the rest of the manuscript.</w:t>
      </w:r>
    </w:p>
    <w:p w14:paraId="0CABB87B" w14:textId="3A7B5E19" w:rsidR="007C267A" w:rsidRDefault="00C679BD" w:rsidP="006E1F6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We agree with this critique and have removed all direct equivalencies of dexamethasone with stress.  We are now more explicit that this is in terms of glucocorticoid excess.  Specifically revisions include </w:t>
      </w:r>
    </w:p>
    <w:p w14:paraId="6B8E79D8" w14:textId="1A089210" w:rsidR="007C267A" w:rsidRDefault="007C267A" w:rsidP="006E1F6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Keywords: replaced stress with glucocorticoids</w:t>
      </w:r>
    </w:p>
    <w:p w14:paraId="1A71D340" w14:textId="48DD4435" w:rsidR="00C679BD" w:rsidRDefault="00C679BD" w:rsidP="006E1F6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lines 62-66</w:t>
      </w:r>
    </w:p>
    <w:p w14:paraId="348072AE" w14:textId="6C5270AA" w:rsidR="00C679BD" w:rsidRPr="007C267A" w:rsidRDefault="00C679BD" w:rsidP="007C267A">
      <w:pPr>
        <w:ind w:left="720"/>
        <w:rPr>
          <w:rFonts w:ascii="Times New Roman" w:hAnsi="Times New Roman" w:cs="Times New Roman"/>
          <w:b/>
          <w:bCs/>
          <w:color w:val="FF0000"/>
        </w:rPr>
      </w:pPr>
      <w:r w:rsidRPr="007C267A">
        <w:rPr>
          <w:rFonts w:ascii="Times New Roman" w:hAnsi="Times New Roman" w:cs="Times New Roman"/>
          <w:b/>
          <w:bCs/>
          <w:color w:val="FF0000"/>
        </w:rPr>
        <w:t>“Comparisons between non-pregnant and pregnant individuals and between healthy versus chronic glucocorticoid elevations during pregnancy are understudied in murine models Given the sometimes-conflicting human data we sought to characterize GDF15 in circulation comparing pregnant, non-pregnant, and pregnant females with exogenous glucocorticoid excess while assessing glycemic health.”</w:t>
      </w:r>
    </w:p>
    <w:p w14:paraId="483E03A5" w14:textId="546D03BF" w:rsidR="00C679BD" w:rsidRDefault="00C679BD" w:rsidP="006E1F6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195-196</w:t>
      </w:r>
    </w:p>
    <w:p w14:paraId="241B9C0A" w14:textId="172B6827" w:rsidR="00C679BD" w:rsidRDefault="00B46C01" w:rsidP="007C267A">
      <w:pPr>
        <w:ind w:left="720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lastRenderedPageBreak/>
        <w:t>“</w:t>
      </w:r>
      <w:r w:rsidR="00C679BD" w:rsidRPr="007C267A">
        <w:rPr>
          <w:rFonts w:ascii="Times New Roman" w:hAnsi="Times New Roman" w:cs="Times New Roman"/>
          <w:b/>
          <w:bCs/>
          <w:color w:val="FF0000"/>
        </w:rPr>
        <w:t>We sought to understand if GDF15 levels related to either pregnancy or a model of glucocorticoid-induced insulin resistance in pregnancy.</w:t>
      </w:r>
      <w:r>
        <w:rPr>
          <w:rFonts w:ascii="Times New Roman" w:hAnsi="Times New Roman" w:cs="Times New Roman"/>
          <w:b/>
          <w:bCs/>
          <w:color w:val="FF0000"/>
        </w:rPr>
        <w:t>”</w:t>
      </w:r>
    </w:p>
    <w:p w14:paraId="04C4F686" w14:textId="77777777" w:rsidR="005150B2" w:rsidRDefault="005150B2" w:rsidP="007C267A">
      <w:pPr>
        <w:ind w:left="720"/>
        <w:rPr>
          <w:rFonts w:ascii="Times New Roman" w:hAnsi="Times New Roman" w:cs="Times New Roman"/>
          <w:b/>
          <w:bCs/>
          <w:color w:val="FF0000"/>
        </w:rPr>
      </w:pPr>
    </w:p>
    <w:p w14:paraId="05A3E192" w14:textId="7CB6E03F" w:rsidR="005150B2" w:rsidRDefault="005150B2" w:rsidP="005150B2">
      <w:pPr>
        <w:rPr>
          <w:rFonts w:ascii="Times New Roman" w:hAnsi="Times New Roman" w:cs="Times New Roman"/>
          <w:b/>
          <w:bCs/>
          <w:color w:val="000000" w:themeColor="text1"/>
        </w:rPr>
      </w:pPr>
      <w:r w:rsidRPr="005150B2">
        <w:rPr>
          <w:rFonts w:ascii="Times New Roman" w:hAnsi="Times New Roman" w:cs="Times New Roman"/>
          <w:b/>
          <w:bCs/>
          <w:color w:val="000000" w:themeColor="text1"/>
        </w:rPr>
        <w:t>We also added a clarifying statement in the discussion distinguishing glucocorticoid excess from normal pulsatile release of glucocorticoids or models of chronic stress.</w:t>
      </w:r>
    </w:p>
    <w:p w14:paraId="46376A50" w14:textId="73DCA41C" w:rsidR="005150B2" w:rsidRPr="00B46C01" w:rsidRDefault="00B46C01" w:rsidP="00B46C01">
      <w:pPr>
        <w:ind w:left="720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“</w:t>
      </w:r>
      <w:r w:rsidRPr="00B46C01">
        <w:rPr>
          <w:rFonts w:ascii="Times New Roman" w:hAnsi="Times New Roman" w:cs="Times New Roman"/>
          <w:b/>
          <w:bCs/>
          <w:color w:val="FF0000"/>
        </w:rPr>
        <w:t xml:space="preserve">Our data demonstrating a lack of GDF15 induction in dexamethasone-treated dams does not support a role of exogenous glucocorticoid excess on GDF15 levels in pregnancy, but does not </w:t>
      </w:r>
      <w:r w:rsidR="001B7F37">
        <w:rPr>
          <w:rFonts w:ascii="Times New Roman" w:hAnsi="Times New Roman" w:cs="Times New Roman"/>
          <w:b/>
          <w:bCs/>
          <w:color w:val="FF0000"/>
        </w:rPr>
        <w:t>clarify</w:t>
      </w:r>
      <w:r w:rsidRPr="00B46C01">
        <w:rPr>
          <w:rFonts w:ascii="Times New Roman" w:hAnsi="Times New Roman" w:cs="Times New Roman"/>
          <w:b/>
          <w:bCs/>
          <w:color w:val="FF0000"/>
        </w:rPr>
        <w:t xml:space="preserve"> to the role of endogenous corticosterone elevations due to chronic psychosocial stress, which involves circadian and intermittent inductions of the HPA axis, unlike our model which is a chronic high-dose elevation of glucocorticoids during pregnancy. </w:t>
      </w:r>
      <w:r>
        <w:rPr>
          <w:rFonts w:ascii="Times New Roman" w:hAnsi="Times New Roman" w:cs="Times New Roman"/>
          <w:b/>
          <w:bCs/>
          <w:color w:val="FF0000"/>
        </w:rPr>
        <w:t>“</w:t>
      </w:r>
    </w:p>
    <w:p w14:paraId="3D588AEF" w14:textId="6C468BB9" w:rsidR="006E1F63" w:rsidRPr="00C679BD" w:rsidRDefault="00C679BD" w:rsidP="006E1F63">
      <w:pPr>
        <w:rPr>
          <w:rFonts w:ascii="Times New Roman" w:hAnsi="Times New Roman" w:cs="Times New Roman"/>
        </w:rPr>
      </w:pPr>
      <w:r w:rsidRPr="00C679BD">
        <w:rPr>
          <w:rFonts w:ascii="Times New Roman" w:hAnsi="Times New Roman" w:cs="Times New Roman"/>
        </w:rPr>
        <w:br/>
        <w:t xml:space="preserve">Figures with individual data points should have the points in a different </w:t>
      </w:r>
      <w:proofErr w:type="spellStart"/>
      <w:r w:rsidRPr="00C679BD">
        <w:rPr>
          <w:rFonts w:ascii="Times New Roman" w:hAnsi="Times New Roman" w:cs="Times New Roman"/>
        </w:rPr>
        <w:t>colour</w:t>
      </w:r>
      <w:proofErr w:type="spellEnd"/>
      <w:r w:rsidRPr="00C679BD">
        <w:rPr>
          <w:rFonts w:ascii="Times New Roman" w:hAnsi="Times New Roman" w:cs="Times New Roman"/>
        </w:rPr>
        <w:t xml:space="preserve"> to the background bar. Black on black in 2c makes half the data points invisible.</w:t>
      </w:r>
      <w:r w:rsidRPr="00C679BD">
        <w:rPr>
          <w:rFonts w:ascii="Times New Roman" w:hAnsi="Times New Roman" w:cs="Times New Roman"/>
        </w:rPr>
        <w:br/>
        <w:t>RWT figure 2 - I am happy for A and D to remain as %change from baseline, as long as the raw values are presented in the sups.</w:t>
      </w:r>
    </w:p>
    <w:sectPr w:rsidR="006E1F63" w:rsidRPr="00C67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E6B92"/>
    <w:multiLevelType w:val="hybridMultilevel"/>
    <w:tmpl w:val="059A4E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9101BF"/>
    <w:multiLevelType w:val="multilevel"/>
    <w:tmpl w:val="64AC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A85B78"/>
    <w:multiLevelType w:val="hybridMultilevel"/>
    <w:tmpl w:val="8A0A1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D341B"/>
    <w:multiLevelType w:val="hybridMultilevel"/>
    <w:tmpl w:val="5E5C82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BD32A7"/>
    <w:multiLevelType w:val="hybridMultilevel"/>
    <w:tmpl w:val="F7AAC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228957">
    <w:abstractNumId w:val="1"/>
  </w:num>
  <w:num w:numId="2" w16cid:durableId="233704929">
    <w:abstractNumId w:val="2"/>
  </w:num>
  <w:num w:numId="3" w16cid:durableId="1983078446">
    <w:abstractNumId w:val="0"/>
  </w:num>
  <w:num w:numId="4" w16cid:durableId="1876189920">
    <w:abstractNumId w:val="4"/>
  </w:num>
  <w:num w:numId="5" w16cid:durableId="878081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A9"/>
    <w:rsid w:val="0005243C"/>
    <w:rsid w:val="000635DC"/>
    <w:rsid w:val="00077FE6"/>
    <w:rsid w:val="0009796F"/>
    <w:rsid w:val="000C7E10"/>
    <w:rsid w:val="000E6C16"/>
    <w:rsid w:val="00121F3C"/>
    <w:rsid w:val="0013052D"/>
    <w:rsid w:val="00132817"/>
    <w:rsid w:val="00176442"/>
    <w:rsid w:val="00177674"/>
    <w:rsid w:val="00191A10"/>
    <w:rsid w:val="001B7F37"/>
    <w:rsid w:val="001C2618"/>
    <w:rsid w:val="001C591D"/>
    <w:rsid w:val="001F262F"/>
    <w:rsid w:val="002105F5"/>
    <w:rsid w:val="00224C44"/>
    <w:rsid w:val="002318F5"/>
    <w:rsid w:val="00234134"/>
    <w:rsid w:val="00247817"/>
    <w:rsid w:val="00283319"/>
    <w:rsid w:val="00283903"/>
    <w:rsid w:val="002A6770"/>
    <w:rsid w:val="002D2E10"/>
    <w:rsid w:val="002D6103"/>
    <w:rsid w:val="0030481C"/>
    <w:rsid w:val="00311DBB"/>
    <w:rsid w:val="00325746"/>
    <w:rsid w:val="00332BA8"/>
    <w:rsid w:val="00364F45"/>
    <w:rsid w:val="003C4EF7"/>
    <w:rsid w:val="004443B6"/>
    <w:rsid w:val="00447331"/>
    <w:rsid w:val="004505D7"/>
    <w:rsid w:val="00462B6C"/>
    <w:rsid w:val="004B19B0"/>
    <w:rsid w:val="00513B72"/>
    <w:rsid w:val="005150B2"/>
    <w:rsid w:val="00516AE7"/>
    <w:rsid w:val="00532D43"/>
    <w:rsid w:val="0054230C"/>
    <w:rsid w:val="00564961"/>
    <w:rsid w:val="00576DB5"/>
    <w:rsid w:val="005B2A1D"/>
    <w:rsid w:val="005B4C16"/>
    <w:rsid w:val="005E751B"/>
    <w:rsid w:val="005F139A"/>
    <w:rsid w:val="0061406A"/>
    <w:rsid w:val="006210A9"/>
    <w:rsid w:val="00657868"/>
    <w:rsid w:val="00674514"/>
    <w:rsid w:val="00676503"/>
    <w:rsid w:val="006A29F2"/>
    <w:rsid w:val="006B77E6"/>
    <w:rsid w:val="006E1F63"/>
    <w:rsid w:val="006E43B6"/>
    <w:rsid w:val="007273BF"/>
    <w:rsid w:val="00761E81"/>
    <w:rsid w:val="00787488"/>
    <w:rsid w:val="007C267A"/>
    <w:rsid w:val="007C6302"/>
    <w:rsid w:val="007E18CE"/>
    <w:rsid w:val="007E61FB"/>
    <w:rsid w:val="00836C3A"/>
    <w:rsid w:val="00851352"/>
    <w:rsid w:val="00870C7A"/>
    <w:rsid w:val="00883C7F"/>
    <w:rsid w:val="008A7904"/>
    <w:rsid w:val="008D04EE"/>
    <w:rsid w:val="008D1124"/>
    <w:rsid w:val="008D578D"/>
    <w:rsid w:val="008E3E74"/>
    <w:rsid w:val="009105C8"/>
    <w:rsid w:val="00960D75"/>
    <w:rsid w:val="00964ED0"/>
    <w:rsid w:val="00967C1D"/>
    <w:rsid w:val="009712CC"/>
    <w:rsid w:val="00974FD1"/>
    <w:rsid w:val="009A5DE8"/>
    <w:rsid w:val="009D31A3"/>
    <w:rsid w:val="009E0849"/>
    <w:rsid w:val="009F6ACD"/>
    <w:rsid w:val="00A05226"/>
    <w:rsid w:val="00A17617"/>
    <w:rsid w:val="00A17839"/>
    <w:rsid w:val="00A3113E"/>
    <w:rsid w:val="00A3517D"/>
    <w:rsid w:val="00A620E6"/>
    <w:rsid w:val="00A70289"/>
    <w:rsid w:val="00A96149"/>
    <w:rsid w:val="00AA27CD"/>
    <w:rsid w:val="00AB3BFF"/>
    <w:rsid w:val="00AD0017"/>
    <w:rsid w:val="00AD4626"/>
    <w:rsid w:val="00AE7D5C"/>
    <w:rsid w:val="00AF49A1"/>
    <w:rsid w:val="00B03A19"/>
    <w:rsid w:val="00B2649B"/>
    <w:rsid w:val="00B35CDF"/>
    <w:rsid w:val="00B46C01"/>
    <w:rsid w:val="00B4742F"/>
    <w:rsid w:val="00B62E22"/>
    <w:rsid w:val="00B63EB2"/>
    <w:rsid w:val="00B80824"/>
    <w:rsid w:val="00B84DD9"/>
    <w:rsid w:val="00B93481"/>
    <w:rsid w:val="00BD7280"/>
    <w:rsid w:val="00C006FD"/>
    <w:rsid w:val="00C174C0"/>
    <w:rsid w:val="00C54F67"/>
    <w:rsid w:val="00C679BD"/>
    <w:rsid w:val="00C77679"/>
    <w:rsid w:val="00CB34EE"/>
    <w:rsid w:val="00CD0C99"/>
    <w:rsid w:val="00CF2457"/>
    <w:rsid w:val="00D83337"/>
    <w:rsid w:val="00DB0508"/>
    <w:rsid w:val="00DF62F6"/>
    <w:rsid w:val="00E15B24"/>
    <w:rsid w:val="00E425F6"/>
    <w:rsid w:val="00EA3FC2"/>
    <w:rsid w:val="00EA4D49"/>
    <w:rsid w:val="00EB5726"/>
    <w:rsid w:val="00EC6DBF"/>
    <w:rsid w:val="00F168B0"/>
    <w:rsid w:val="00F339A9"/>
    <w:rsid w:val="00F55E4B"/>
    <w:rsid w:val="00F72B1C"/>
    <w:rsid w:val="00F7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3F33B"/>
  <w15:chartTrackingRefBased/>
  <w15:docId w15:val="{AEFA70BD-E85B-4728-93E4-0916BA32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9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9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9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9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9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39A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339A9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B2A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B2A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B2A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A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A1D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6E1F63"/>
    <w:pPr>
      <w:tabs>
        <w:tab w:val="left" w:pos="384"/>
      </w:tabs>
      <w:spacing w:after="240" w:line="240" w:lineRule="auto"/>
      <w:ind w:left="384" w:hanging="38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333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33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36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4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iencedirect.com/science/article/pii/00223956949003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SMPH-Pediatrics</Company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C. MULCAHY</dc:creator>
  <cp:keywords/>
  <dc:description/>
  <cp:lastModifiedBy>Molly C. MULCAHY</cp:lastModifiedBy>
  <cp:revision>19</cp:revision>
  <cp:lastPrinted>2024-07-31T15:04:00Z</cp:lastPrinted>
  <dcterms:created xsi:type="dcterms:W3CDTF">2024-08-01T17:18:00Z</dcterms:created>
  <dcterms:modified xsi:type="dcterms:W3CDTF">2024-09-04T19:37:00Z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id="I7oStqta"/&gt;&lt;style id="http://www.zotero.org/styles/endocrinology" hasBibliography="1" bibliographyStyleHasBeenSet="1"/&gt;&lt;prefs&gt;&lt;pref name="fieldType" value="Field"/&gt;&lt;/prefs&gt;&lt;/data&gt;</vt:lpwstr>
  </property>
</Properties>
</file>